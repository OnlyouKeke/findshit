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075411" w:rsidP="00775BB5">
      <w:pPr>
        <w:spacing w:line="240" w:lineRule="auto"/>
      </w:pPr>
      <w:r>
        <w:rPr>
          <w:rFonts w:hint="eastAsia"/>
        </w:rPr>
        <w:t>使用本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您需要先</w:t>
      </w:r>
      <w:r w:rsidR="004F6F7D">
        <w:rPr>
          <w:rFonts w:hint="eastAsia"/>
        </w:rPr>
        <w:t>获取</w:t>
      </w:r>
      <w:r>
        <w:rPr>
          <w:rFonts w:hint="eastAsia"/>
        </w:rPr>
        <w:t>S</w:t>
      </w:r>
      <w:r>
        <w:t>DK</w:t>
      </w:r>
      <w:r w:rsidR="004F6F7D">
        <w:rPr>
          <w:rFonts w:hint="eastAsia"/>
        </w:rPr>
        <w:t>，并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DevEco</w:t>
      </w:r>
      <w:proofErr w:type="spellEnd"/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中</w:t>
      </w:r>
      <w:r w:rsidR="004F6F7D">
        <w:rPr>
          <w:rFonts w:hint="eastAsia"/>
        </w:rPr>
        <w:t>集成</w:t>
      </w:r>
      <w:r>
        <w:rPr>
          <w:rFonts w:hint="eastAsia"/>
        </w:rPr>
        <w:t>安装，安装完成后按照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集成使用</w:t>
      </w:r>
      <w:r w:rsidR="004F6F7D">
        <w:rPr>
          <w:rFonts w:hint="eastAsia"/>
        </w:rPr>
        <w:t>指南</w:t>
      </w:r>
      <w:r>
        <w:rPr>
          <w:rFonts w:hint="eastAsia"/>
        </w:rPr>
        <w:t>完成服务开通、密钥申请、参数配置等</w:t>
      </w:r>
      <w:r w:rsidR="004F6F7D">
        <w:rPr>
          <w:rFonts w:hint="eastAsia"/>
        </w:rPr>
        <w:t>步骤</w:t>
      </w:r>
      <w:r>
        <w:rPr>
          <w:rFonts w:hint="eastAsia"/>
        </w:rPr>
        <w:t>，详细使用步骤</w:t>
      </w:r>
      <w:r w:rsidR="00CE3F4B">
        <w:rPr>
          <w:rFonts w:hint="eastAsia"/>
        </w:rPr>
        <w:t>请参考</w:t>
      </w:r>
      <w:r w:rsidR="00CE3F4B">
        <w:rPr>
          <w:rFonts w:hint="eastAsia"/>
        </w:rPr>
        <w:t>S</w:t>
      </w:r>
      <w:r w:rsidR="00CE3F4B">
        <w:t>DK</w:t>
      </w:r>
      <w:r w:rsidR="00CE3F4B">
        <w:rPr>
          <w:rFonts w:hint="eastAsia"/>
        </w:rPr>
        <w:t>官网信息</w:t>
      </w:r>
      <w:r w:rsidR="004F6F7D">
        <w:rPr>
          <w:rFonts w:hint="eastAsia"/>
        </w:rPr>
        <w:t>或联系技术支持人员</w:t>
      </w:r>
      <w:bookmarkStart w:id="0" w:name="_GoBack"/>
      <w:bookmarkEnd w:id="0"/>
      <w:r w:rsidR="00CE3F4B">
        <w:rPr>
          <w:rFonts w:hint="eastAsia"/>
        </w:rPr>
        <w:t>。</w:t>
      </w:r>
    </w:p>
    <w:sectPr w:rsidR="00152B8F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165" w:rsidRDefault="00CF0165">
      <w:r>
        <w:separator/>
      </w:r>
    </w:p>
  </w:endnote>
  <w:endnote w:type="continuationSeparator" w:id="0">
    <w:p w:rsidR="00CF0165" w:rsidRDefault="00CF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165" w:rsidRDefault="00CF0165">
      <w:r>
        <w:separator/>
      </w:r>
    </w:p>
  </w:footnote>
  <w:footnote w:type="continuationSeparator" w:id="0">
    <w:p w:rsidR="00CF0165" w:rsidRDefault="00CF0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Pr="008E47A9" w:rsidRDefault="00152B8F">
          <w:pPr>
            <w:rPr>
              <w:rFonts w:ascii="Dotum" w:eastAsiaTheme="minorEastAsia" w:hAnsi="Dotum"/>
            </w:rPr>
          </w:pPr>
        </w:p>
      </w:tc>
      <w:tc>
        <w:tcPr>
          <w:tcW w:w="3500" w:type="pct"/>
          <w:vAlign w:val="bottom"/>
        </w:tcPr>
        <w:p w:rsidR="00152B8F" w:rsidRPr="00780144" w:rsidRDefault="00152B8F" w:rsidP="00D87114">
          <w:pPr>
            <w:pStyle w:val="ab"/>
            <w:ind w:firstLineChars="300" w:firstLine="540"/>
            <w:rPr>
              <w:rFonts w:ascii="宋体" w:hAnsi="宋体"/>
            </w:rPr>
          </w:pPr>
        </w:p>
      </w:tc>
      <w:tc>
        <w:tcPr>
          <w:tcW w:w="1000" w:type="pct"/>
          <w:vAlign w:val="bottom"/>
        </w:tcPr>
        <w:p w:rsidR="00152B8F" w:rsidRPr="00780144" w:rsidRDefault="00152B8F" w:rsidP="00775BB5">
          <w:pPr>
            <w:pStyle w:val="ab"/>
            <w:ind w:firstLineChars="350" w:firstLine="630"/>
            <w:rPr>
              <w:rFonts w:ascii="宋体" w:hAnsi="宋体"/>
            </w:rPr>
          </w:pP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75411"/>
    <w:rsid w:val="0012175A"/>
    <w:rsid w:val="00152B8F"/>
    <w:rsid w:val="001902B8"/>
    <w:rsid w:val="003055E4"/>
    <w:rsid w:val="00307760"/>
    <w:rsid w:val="00322719"/>
    <w:rsid w:val="00425F62"/>
    <w:rsid w:val="004F6F7D"/>
    <w:rsid w:val="0052233A"/>
    <w:rsid w:val="00634265"/>
    <w:rsid w:val="0064007D"/>
    <w:rsid w:val="007162BA"/>
    <w:rsid w:val="0075012D"/>
    <w:rsid w:val="00775BB5"/>
    <w:rsid w:val="00780144"/>
    <w:rsid w:val="008E47A9"/>
    <w:rsid w:val="00C53AFA"/>
    <w:rsid w:val="00CE3F4B"/>
    <w:rsid w:val="00CF0165"/>
    <w:rsid w:val="00D16C4C"/>
    <w:rsid w:val="00D77307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90B2B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20D5-B7EC-4FFB-ADE2-32038651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24</TotalTime>
  <Pages>1</Pages>
  <Words>14</Words>
  <Characters>86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xiademing</dc:creator>
  <cp:keywords/>
  <dc:description/>
  <cp:lastModifiedBy>xiademing</cp:lastModifiedBy>
  <cp:revision>6</cp:revision>
  <dcterms:created xsi:type="dcterms:W3CDTF">2019-07-19T03:06:00Z</dcterms:created>
  <dcterms:modified xsi:type="dcterms:W3CDTF">2024-06-20T02:12:00Z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(3)r3jurD0odXldxtAta1p1bA6y79jbSPB2vMBf+5lqzneOYtv3OTZnXvmi70F+B797IWn1nv1I
L9ZiSt7GsPXvtxkmfCZ6Z361Clim69ftrUHalBm/3kgga+WyfnkhKoVMLsjiLIF76Xh6DhJT
X3UGzh5S32ywmS3tAt1St+Gjw5XqqP8cMn7zJeKzsLCuUHYGNDRqxeW9QPQRVjfDokKTQZI6
MKHQbgNuGvNUm3pCc8</vt:lpwstr>
  </property>
  <property fmtid="{D5CDD505-2E9C-101B-9397-08002B2CF9AE}" pid="7" name="_2015_ms_pID_7253431">
    <vt:lpwstr>RnNfos+gX64cfUMyNIPWvfJfyh1D06nTMnkXUxvPW6XbnVjgrfK1xj
tL/JBPwXuyEYUOsjeaWPTTkG6uIKqZhA4dbyfM93DcxR/lQNiX+4NaXxikme+VYV3NayMixW
LaP1iFfvtAOpVjf77zN7OtZjZFqiHSP9ldgPoMpnJxKEPGq7Br+hkRfes0VcEDosRsvngdi+
kV7aLrXburNZxzkcYo0/vSFy6yOKQhlVvs46</vt:lpwstr>
  </property>
  <property fmtid="{D5CDD505-2E9C-101B-9397-08002B2CF9AE}" pid="8" name="_2015_ms_pID_7253432">
    <vt:lpwstr>RA==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